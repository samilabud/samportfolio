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F62E9F" wp14:editId="4860EF1B">
                <wp:simplePos x="0" y="0"/>
                <wp:positionH relativeFrom="page">
                  <wp:posOffset>-6985</wp:posOffset>
                </wp:positionH>
                <wp:positionV relativeFrom="paragraph">
                  <wp:posOffset>-644525</wp:posOffset>
                </wp:positionV>
                <wp:extent cx="7772400" cy="10260330"/>
                <wp:effectExtent l="0" t="0" r="0" b="127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260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4ABD" id="Rectangle 1" o:spid="_x0000_s1026" alt="&quot;&quot;" style="position:absolute;margin-left:-.55pt;margin-top:-50.75pt;width:612pt;height:80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&#13;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05322AA5" w:rsidR="003A4954" w:rsidRDefault="006F33E9" w:rsidP="008753EA">
      <w:pPr>
        <w:pStyle w:val="Subtitle"/>
      </w:pPr>
      <w:r>
        <w:t>certified full</w:t>
      </w:r>
      <w:r w:rsidR="00AB6909">
        <w:t>-</w:t>
      </w:r>
      <w:r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5AA2BF9D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r>
              <w:t>samilabud@gmail.com</w:t>
            </w:r>
            <w:r w:rsidR="00C76870">
              <w:t xml:space="preserve"> </w:t>
            </w:r>
            <w:r w:rsidR="007B1EF3">
              <w:t xml:space="preserve">| </w:t>
            </w:r>
            <w:r>
              <w:t>samilabud.netlify.app</w:t>
            </w:r>
            <w:r w:rsidR="00C76870">
              <w:t xml:space="preserve"> </w:t>
            </w:r>
          </w:p>
        </w:tc>
      </w:tr>
      <w:tr w:rsidR="00584336" w14:paraId="29717D82" w14:textId="77777777" w:rsidTr="00584336">
        <w:trPr>
          <w:gridAfter w:val="1"/>
          <w:wAfter w:w="2430" w:type="dxa"/>
          <w:trHeight w:val="34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2683E1E0" w14:textId="77777777" w:rsidTr="009F4DDA">
        <w:trPr>
          <w:trHeight w:val="106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1E8A6C4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2049AA7175FDFE49A5AEC062B191DDE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5526C1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5608B13A" w14:textId="61360BA0" w:rsidR="00C567C3" w:rsidRDefault="006F33E9" w:rsidP="006F33E9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7B1EF3" w14:paraId="590636FF" w14:textId="77777777" w:rsidTr="009F4DDA">
        <w:trPr>
          <w:trHeight w:val="134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C7D261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78C5A5E42FD0DE40AA3B6B3C3581D0D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582C1B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F1F261F" w14:textId="0BA93221" w:rsidR="007B1EF3" w:rsidRDefault="006F33E9" w:rsidP="00C76870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="00AB6909" w:rsidRPr="00AB6909">
              <w:t>Organizing and prioritizing tasks to meet project deadlines.</w:t>
            </w:r>
            <w:r w:rsidR="00AB6909"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 w:rsidR="00AB6909">
              <w:t>s.</w:t>
            </w:r>
          </w:p>
        </w:tc>
      </w:tr>
      <w:tr w:rsidR="007B1EF3" w14:paraId="3E72394B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706A14A" w14:textId="7BF9B913" w:rsidR="007B1EF3" w:rsidRDefault="00AB6909" w:rsidP="001A1BCF">
            <w:pPr>
              <w:pStyle w:val="Heading3"/>
            </w:pPr>
            <w:r>
              <w:t>BairesDev</w:t>
            </w:r>
            <w:r>
              <w:t xml:space="preserve"> | Pinterest (US)</w:t>
            </w:r>
          </w:p>
          <w:p w14:paraId="54668912" w14:textId="5BF612B8" w:rsidR="00576304" w:rsidRPr="00576304" w:rsidRDefault="00AB6909" w:rsidP="00576304">
            <w:pPr>
              <w:pStyle w:val="Heading2"/>
            </w:pPr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>October 2021 - Current</w:t>
            </w:r>
          </w:p>
          <w:p w14:paraId="7CA554AC" w14:textId="25DE0CBA" w:rsidR="007B1EF3" w:rsidRPr="004C4EF1" w:rsidRDefault="00AB6909" w:rsidP="00E30EB3">
            <w:pPr>
              <w:pStyle w:val="ListBullet"/>
            </w:pPr>
            <w:r w:rsidRPr="00AB6909">
              <w:t>Develop and maintain responsive, user-friendly, and visually appealing websites using programming languages</w:t>
            </w:r>
            <w:r>
              <w:t xml:space="preserve">, this </w:t>
            </w:r>
            <w:r w:rsidRPr="00AB6909">
              <w:t>helps</w:t>
            </w:r>
            <w:r w:rsidRPr="00AB6909">
              <w:t xml:space="preserve"> the monetization and marketing team to get what they need to make the advertiser's job easier.</w:t>
            </w:r>
          </w:p>
          <w:p w14:paraId="6DAE4238" w14:textId="1EEDD81E" w:rsidR="007B1EF3" w:rsidRPr="004C4EF1" w:rsidRDefault="009F4DDA" w:rsidP="00E30EB3">
            <w:pPr>
              <w:pStyle w:val="ListBullet"/>
              <w:rPr>
                <w:b/>
              </w:rPr>
            </w:pPr>
            <w:r w:rsidRPr="009F4DDA">
              <w:t>Collaborate with cross-functional teams to optimize website performance, user experience, and SEO.</w:t>
            </w: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 xml:space="preserve">Team Leader </w:t>
            </w:r>
            <w:r>
              <w:t>Full-stack (</w:t>
            </w:r>
            <w:r>
              <w:t>hybrid</w:t>
            </w:r>
            <w:r>
              <w:t>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4D06E092" w:rsidR="007B1EF3" w:rsidRPr="00E30EB3" w:rsidRDefault="00AB6909" w:rsidP="00E30EB3">
            <w:pPr>
              <w:pStyle w:val="ListBullet"/>
            </w:pPr>
            <w:r w:rsidRPr="00AB6909">
              <w:t>Design and implement internal solutions to financial and laundry department, main tasks executed in the project:</w:t>
            </w:r>
          </w:p>
          <w:p w14:paraId="35CA5D82" w14:textId="77777777" w:rsidR="007B1EF3" w:rsidRDefault="00AB6909" w:rsidP="00AB6909">
            <w:pPr>
              <w:pStyle w:val="ListBullet"/>
              <w:ind w:left="1008"/>
            </w:pPr>
            <w:r w:rsidRPr="00AB6909">
              <w:t>Mentored and guided employees to foster proper completion of assigned duties.</w:t>
            </w:r>
          </w:p>
          <w:p w14:paraId="685921CA" w14:textId="54991683" w:rsidR="00AB6909" w:rsidRDefault="00AB6909" w:rsidP="00AB6909">
            <w:pPr>
              <w:pStyle w:val="ListBullet"/>
              <w:ind w:left="1008"/>
            </w:pPr>
            <w:r>
              <w:t>Conducted training and mentored team members to promote productivity and commitment to friendly</w:t>
            </w:r>
            <w:r>
              <w:t xml:space="preserve"> </w:t>
            </w:r>
            <w:r>
              <w:t>service.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72F4FD0C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5FB0A529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>Systems engineering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9F4DDA">
        <w:trPr>
          <w:trHeight w:val="158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4A12CBA" w14:textId="77777777" w:rsidR="007B1EF3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2021-08 Complete React Developer in 2021 (w/ Redux, Hooks, GraphQL)</w:t>
            </w:r>
          </w:p>
          <w:p w14:paraId="4973A850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>2019-01 Scrum Master Certification</w:t>
            </w:r>
          </w:p>
          <w:p w14:paraId="1979E4CA" w14:textId="1E476D30" w:rsidR="001C5127" w:rsidRDefault="001C5127" w:rsidP="001C5127">
            <w:pPr>
              <w:pStyle w:val="ListParagraph"/>
              <w:numPr>
                <w:ilvl w:val="0"/>
                <w:numId w:val="18"/>
              </w:numPr>
            </w:pPr>
            <w:r>
              <w:t xml:space="preserve">2018-03 CSS Fundamentals, SQL Fundamentals, HTML Fundamentals, </w:t>
            </w:r>
            <w:r>
              <w:t>JavaScript</w:t>
            </w:r>
            <w:r>
              <w:t xml:space="preserve"> Course (SoloLearn Academy</w:t>
            </w:r>
            <w:r>
              <w:t>)</w:t>
            </w:r>
          </w:p>
        </w:tc>
      </w:tr>
      <w:tr w:rsidR="00CA651A" w14:paraId="4FEC73D2" w14:textId="77777777" w:rsidTr="00132648">
        <w:trPr>
          <w:trHeight w:val="66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747D547C" w:rsidR="00CA651A" w:rsidRDefault="00AF1565" w:rsidP="001A1BCF">
            <w:pPr>
              <w:pStyle w:val="Heading2"/>
            </w:pPr>
            <w:r w:rsidRPr="00132648">
              <w:t>Skills</w:t>
            </w:r>
            <w:r w:rsidR="00132648" w:rsidRPr="00132648">
              <w:t xml:space="preserve"> / Languages</w: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F009048" w14:textId="5357D4F8" w:rsidR="00132648" w:rsidRDefault="00132648" w:rsidP="00132648">
            <w:pPr>
              <w:pStyle w:val="ListParagraph"/>
              <w:numPr>
                <w:ilvl w:val="0"/>
                <w:numId w:val="21"/>
              </w:numPr>
            </w:pPr>
            <w:r>
              <w:t>HTML, CSS,</w:t>
            </w:r>
            <w:r>
              <w:t xml:space="preserve"> </w:t>
            </w:r>
            <w:r w:rsidR="00584336">
              <w:t xml:space="preserve">Tailwind, </w:t>
            </w:r>
            <w:r w:rsidRPr="00132648">
              <w:t>React JS</w:t>
            </w:r>
            <w:r>
              <w:t xml:space="preserve">, </w:t>
            </w:r>
            <w:r w:rsidR="00584336">
              <w:t>React Hooks</w:t>
            </w:r>
            <w:r w:rsidR="00584336">
              <w:t xml:space="preserve">, Redux, </w:t>
            </w:r>
            <w:r w:rsidRPr="00132648">
              <w:t>React Native</w:t>
            </w:r>
            <w:r>
              <w:t xml:space="preserve">, </w:t>
            </w:r>
            <w:r w:rsidRPr="00132648">
              <w:t>JavaScript</w:t>
            </w:r>
            <w:r>
              <w:t xml:space="preserve">, </w:t>
            </w:r>
            <w:r>
              <w:t>TypeScript</w:t>
            </w:r>
            <w:r>
              <w:t xml:space="preserve">, </w:t>
            </w:r>
            <w:r w:rsidR="00584336">
              <w:t>Flow</w:t>
            </w:r>
            <w:r w:rsidR="00584336">
              <w:t xml:space="preserve">, </w:t>
            </w:r>
            <w:r>
              <w:t xml:space="preserve">JSX, </w:t>
            </w:r>
            <w:r w:rsidRPr="00132648">
              <w:t>NodeJS</w:t>
            </w:r>
            <w:r>
              <w:t xml:space="preserve">, </w:t>
            </w:r>
            <w:r>
              <w:t>Express</w:t>
            </w:r>
            <w:r>
              <w:t xml:space="preserve">, RTL, Jest, Cypress, </w:t>
            </w:r>
            <w:r w:rsidR="00584336">
              <w:t>Jira</w:t>
            </w:r>
            <w:r w:rsidR="00584336">
              <w:t xml:space="preserve">, Scrum, </w:t>
            </w:r>
            <w:r w:rsidR="00584336">
              <w:t>SQL</w:t>
            </w:r>
            <w:r w:rsidR="00584336">
              <w:t xml:space="preserve">, MySQL, </w:t>
            </w:r>
            <w:r w:rsidR="00584336">
              <w:t>Figma</w:t>
            </w:r>
            <w:r w:rsidR="00584336">
              <w:t>, Git, Postman, Python, Django, AWS</w:t>
            </w:r>
          </w:p>
          <w:p w14:paraId="5F65654F" w14:textId="4F7A3999" w:rsidR="009F4DDA" w:rsidRDefault="009F4DDA" w:rsidP="00132648">
            <w:pPr>
              <w:pStyle w:val="ListParagraph"/>
              <w:numPr>
                <w:ilvl w:val="0"/>
                <w:numId w:val="21"/>
              </w:numPr>
            </w:pPr>
            <w:r>
              <w:t>Spanish: Native</w:t>
            </w:r>
            <w:r w:rsidR="00132648">
              <w:t xml:space="preserve"> and </w:t>
            </w:r>
            <w:r>
              <w:t>English: Advanced C1</w:t>
            </w:r>
          </w:p>
        </w:tc>
      </w:tr>
      <w:tr w:rsidR="009F4DDA" w14:paraId="497D9D5A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5DC86655" w14:textId="3CDC6428" w:rsidR="009F4DDA" w:rsidRDefault="009F4DDA" w:rsidP="001A1BCF">
            <w:pPr>
              <w:pStyle w:val="Heading2"/>
            </w:pPr>
            <w:r>
              <w:t>Links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156959A" w:rsidR="009F4DDA" w:rsidRDefault="009F4DDA" w:rsidP="009F4DDA">
            <w:pPr>
              <w:pStyle w:val="ListParagraph"/>
              <w:numPr>
                <w:ilvl w:val="0"/>
                <w:numId w:val="20"/>
              </w:numPr>
            </w:pPr>
            <w:r>
              <w:t xml:space="preserve">GitHub: </w:t>
            </w:r>
            <w:r w:rsidRPr="00AF1565">
              <w:t>https://github.com/samilabud</w:t>
            </w:r>
          </w:p>
          <w:p w14:paraId="5E3ACCF6" w14:textId="77777777" w:rsidR="009F4DDA" w:rsidRDefault="009F4DDA" w:rsidP="009F4DDA">
            <w:pPr>
              <w:pStyle w:val="ListParagraph"/>
              <w:numPr>
                <w:ilvl w:val="0"/>
                <w:numId w:val="20"/>
              </w:numPr>
            </w:pPr>
            <w:r>
              <w:t xml:space="preserve">LinkedIn: </w:t>
            </w:r>
            <w:r w:rsidRPr="009F4DDA">
              <w:t>https://www.linkedin.com/in/samil-abud/</w:t>
            </w:r>
          </w:p>
          <w:p w14:paraId="723DD768" w14:textId="17073731" w:rsidR="009F4DDA" w:rsidRDefault="009F4DDA" w:rsidP="009F4DDA"/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22E2" w14:textId="77777777" w:rsidR="007709EC" w:rsidRDefault="007709EC">
      <w:r>
        <w:separator/>
      </w:r>
    </w:p>
  </w:endnote>
  <w:endnote w:type="continuationSeparator" w:id="0">
    <w:p w14:paraId="5B7232FC" w14:textId="77777777" w:rsidR="007709EC" w:rsidRDefault="007709EC">
      <w:r>
        <w:continuationSeparator/>
      </w:r>
    </w:p>
  </w:endnote>
  <w:endnote w:type="continuationNotice" w:id="1">
    <w:p w14:paraId="68C4B99E" w14:textId="77777777" w:rsidR="007709EC" w:rsidRDefault="00770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BBE6" w14:textId="77777777" w:rsidR="007709EC" w:rsidRDefault="007709EC">
      <w:r>
        <w:separator/>
      </w:r>
    </w:p>
  </w:footnote>
  <w:footnote w:type="continuationSeparator" w:id="0">
    <w:p w14:paraId="319C0AEC" w14:textId="77777777" w:rsidR="007709EC" w:rsidRDefault="007709EC">
      <w:r>
        <w:continuationSeparator/>
      </w:r>
    </w:p>
  </w:footnote>
  <w:footnote w:type="continuationNotice" w:id="1">
    <w:p w14:paraId="4191243F" w14:textId="77777777" w:rsidR="007709EC" w:rsidRDefault="007709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6"/>
  </w:num>
  <w:num w:numId="14" w16cid:durableId="1533104044">
    <w:abstractNumId w:val="10"/>
  </w:num>
  <w:num w:numId="15" w16cid:durableId="373048102">
    <w:abstractNumId w:val="20"/>
  </w:num>
  <w:num w:numId="16" w16cid:durableId="1533954525">
    <w:abstractNumId w:val="18"/>
  </w:num>
  <w:num w:numId="17" w16cid:durableId="2062096122">
    <w:abstractNumId w:val="11"/>
  </w:num>
  <w:num w:numId="18" w16cid:durableId="1779762628">
    <w:abstractNumId w:val="17"/>
  </w:num>
  <w:num w:numId="19" w16cid:durableId="495734212">
    <w:abstractNumId w:val="12"/>
  </w:num>
  <w:num w:numId="20" w16cid:durableId="131140644">
    <w:abstractNumId w:val="19"/>
  </w:num>
  <w:num w:numId="21" w16cid:durableId="4271230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9AA7175FDFE49A5AEC062B191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9F6F-A2D2-F54F-A51A-A171EC2CD0FB}"/>
      </w:docPartPr>
      <w:docPartBody>
        <w:p w:rsidR="00000000" w:rsidRDefault="00000000">
          <w:pPr>
            <w:pStyle w:val="2049AA7175FDFE49A5AEC062B191DDEB"/>
          </w:pPr>
          <w:r>
            <w:t>Objective</w:t>
          </w:r>
        </w:p>
      </w:docPartBody>
    </w:docPart>
    <w:docPart>
      <w:docPartPr>
        <w:name w:val="78C5A5E42FD0DE40AA3B6B3C3581D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18DE-B4CF-F344-852E-79EEE3E74E35}"/>
      </w:docPartPr>
      <w:docPartBody>
        <w:p w:rsidR="00000000" w:rsidRDefault="00000000">
          <w:pPr>
            <w:pStyle w:val="78C5A5E42FD0DE40AA3B6B3C3581D0D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000000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000000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000000" w:rsidRDefault="00000000">
          <w:pPr>
            <w:pStyle w:val="781BCD3A95EEA84A86C16BB2B52FF202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07B092349A24BA55149549567B066">
    <w:name w:val="36D07B092349A24BA55149549567B066"/>
  </w:style>
  <w:style w:type="paragraph" w:customStyle="1" w:styleId="F86F2C3A6491E644A2DC363008980082">
    <w:name w:val="F86F2C3A6491E644A2DC363008980082"/>
  </w:style>
  <w:style w:type="paragraph" w:customStyle="1" w:styleId="281F7B511739D64DB9F4039B5827BCD7">
    <w:name w:val="281F7B511739D64DB9F4039B5827BCD7"/>
  </w:style>
  <w:style w:type="paragraph" w:customStyle="1" w:styleId="38278556A06F384AA1E9CA1B0A7D63CD">
    <w:name w:val="38278556A06F384AA1E9CA1B0A7D63CD"/>
  </w:style>
  <w:style w:type="paragraph" w:customStyle="1" w:styleId="F571B01515E77C469136C822A2851171">
    <w:name w:val="F571B01515E77C469136C822A2851171"/>
  </w:style>
  <w:style w:type="paragraph" w:customStyle="1" w:styleId="8BFBA89D0452BC44B9BB99CEE6EB6CF8">
    <w:name w:val="8BFBA89D0452BC44B9BB99CEE6EB6CF8"/>
  </w:style>
  <w:style w:type="paragraph" w:customStyle="1" w:styleId="2049AA7175FDFE49A5AEC062B191DDEB">
    <w:name w:val="2049AA7175FDFE49A5AEC062B191DDEB"/>
  </w:style>
  <w:style w:type="paragraph" w:customStyle="1" w:styleId="1DFA1CB685E31449B18C52BE871E1D8C">
    <w:name w:val="1DFA1CB685E31449B18C52BE871E1D8C"/>
  </w:style>
  <w:style w:type="paragraph" w:customStyle="1" w:styleId="78C5A5E42FD0DE40AA3B6B3C3581D0DE">
    <w:name w:val="78C5A5E42FD0DE40AA3B6B3C3581D0DE"/>
  </w:style>
  <w:style w:type="paragraph" w:customStyle="1" w:styleId="558F471E1E76F347A77F3678CA2EB8B8">
    <w:name w:val="558F471E1E76F347A77F3678CA2EB8B8"/>
  </w:style>
  <w:style w:type="paragraph" w:customStyle="1" w:styleId="089AB96AE0BE1D4393BAB0C68FF2123D">
    <w:name w:val="089AB96AE0BE1D4393BAB0C68FF2123D"/>
  </w:style>
  <w:style w:type="paragraph" w:customStyle="1" w:styleId="C7976548B28FC14CBB7CDDFD34868F05">
    <w:name w:val="C7976548B28FC14CBB7CDDFD34868F05"/>
  </w:style>
  <w:style w:type="paragraph" w:customStyle="1" w:styleId="0E9F11EF85A8C94F9FE55DC362C04E0C">
    <w:name w:val="0E9F11EF85A8C94F9FE55DC362C04E0C"/>
  </w:style>
  <w:style w:type="paragraph" w:customStyle="1" w:styleId="A99DC9F761E3334CB3401E9ACA7D549A">
    <w:name w:val="A99DC9F761E3334CB3401E9ACA7D549A"/>
  </w:style>
  <w:style w:type="paragraph" w:customStyle="1" w:styleId="ABD5FD98C05A24429B34BFD30ABE3B43">
    <w:name w:val="ABD5FD98C05A24429B34BFD30ABE3B43"/>
  </w:style>
  <w:style w:type="paragraph" w:customStyle="1" w:styleId="AF80227CFA85404CB9BDDF1C1B9F9923">
    <w:name w:val="AF80227CFA85404CB9BDDF1C1B9F9923"/>
  </w:style>
  <w:style w:type="paragraph" w:customStyle="1" w:styleId="CDAD7F01CD5D544A80A9EE363AE51397">
    <w:name w:val="CDAD7F01CD5D544A80A9EE363AE51397"/>
  </w:style>
  <w:style w:type="paragraph" w:customStyle="1" w:styleId="7F4DA011ED3EC141B695D53B58238CB5">
    <w:name w:val="7F4DA011ED3EC141B695D53B58238CB5"/>
  </w:style>
  <w:style w:type="paragraph" w:customStyle="1" w:styleId="7360E757DB283F4997E958EFF1F663F9">
    <w:name w:val="7360E757DB283F4997E958EFF1F663F9"/>
  </w:style>
  <w:style w:type="paragraph" w:customStyle="1" w:styleId="C2AAA5D68523934B83B47F4A37D02CD5">
    <w:name w:val="C2AAA5D68523934B83B47F4A37D02CD5"/>
  </w:style>
  <w:style w:type="paragraph" w:customStyle="1" w:styleId="C84D83AAC532DA478B748249E9276432">
    <w:name w:val="C84D83AAC532DA478B748249E9276432"/>
  </w:style>
  <w:style w:type="paragraph" w:customStyle="1" w:styleId="65E171C67CEBD74ABA95B95F1F36A17E">
    <w:name w:val="65E171C67CEBD74ABA95B95F1F36A17E"/>
  </w:style>
  <w:style w:type="paragraph" w:customStyle="1" w:styleId="4FB68801670FEF4FA5D3FEA69EE0572B">
    <w:name w:val="4FB68801670FEF4FA5D3FEA69EE0572B"/>
  </w:style>
  <w:style w:type="paragraph" w:customStyle="1" w:styleId="87D38F24DF3A3846954B095A61ECE4D7">
    <w:name w:val="87D38F24DF3A3846954B095A61ECE4D7"/>
  </w:style>
  <w:style w:type="paragraph" w:customStyle="1" w:styleId="8C5E35753B34894EBFEF129AF3BF0D4C">
    <w:name w:val="8C5E35753B34894EBFEF129AF3BF0D4C"/>
  </w:style>
  <w:style w:type="paragraph" w:customStyle="1" w:styleId="237B0300F704744A821311D95F5B4BD7">
    <w:name w:val="237B0300F704744A821311D95F5B4BD7"/>
  </w:style>
  <w:style w:type="paragraph" w:customStyle="1" w:styleId="19867107472AB14297DBD349A303F300">
    <w:name w:val="19867107472AB14297DBD349A303F300"/>
  </w:style>
  <w:style w:type="paragraph" w:customStyle="1" w:styleId="F7A71BE0740CBF40B75198B56F553B05">
    <w:name w:val="F7A71BE0740CBF40B75198B56F553B05"/>
  </w:style>
  <w:style w:type="paragraph" w:customStyle="1" w:styleId="781BCD3A95EEA84A86C16BB2B52FF202">
    <w:name w:val="781BCD3A95EEA84A86C16BB2B52FF202"/>
  </w:style>
  <w:style w:type="paragraph" w:customStyle="1" w:styleId="045C604FCCF7014AA00500C8DBB7EED8">
    <w:name w:val="045C604FCCF7014AA00500C8DBB7EED8"/>
  </w:style>
  <w:style w:type="paragraph" w:customStyle="1" w:styleId="C713F21E7AEEBB469E5E95570646BDF4">
    <w:name w:val="C713F21E7AEEBB469E5E95570646BDF4"/>
  </w:style>
  <w:style w:type="paragraph" w:customStyle="1" w:styleId="80FBE4078EC9E448AFAF7050465FE458">
    <w:name w:val="80FBE4078EC9E448AFAF7050465FE458"/>
  </w:style>
  <w:style w:type="paragraph" w:customStyle="1" w:styleId="19AD9830FA3C5543B9B0D50B76A65C2D">
    <w:name w:val="19AD9830FA3C5543B9B0D50B76A65C2D"/>
  </w:style>
  <w:style w:type="paragraph" w:customStyle="1" w:styleId="C75C0B031C6ED549BF60FE5856468A29">
    <w:name w:val="C75C0B031C6ED549BF60FE5856468A29"/>
  </w:style>
  <w:style w:type="paragraph" w:customStyle="1" w:styleId="5B9FE7D15A3A4247B1396DEC7EA54A97">
    <w:name w:val="5B9FE7D15A3A4247B1396DEC7EA54A97"/>
  </w:style>
  <w:style w:type="paragraph" w:customStyle="1" w:styleId="88051CC2CC971D4CA4AFDB5F507CE001">
    <w:name w:val="88051CC2CC971D4CA4AFDB5F507CE001"/>
    <w:rsid w:val="000F0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2023-09-28T00:29:00Z</dcterms:created>
  <dcterms:modified xsi:type="dcterms:W3CDTF">2023-09-28T01:14:00Z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